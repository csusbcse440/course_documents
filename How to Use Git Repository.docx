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16715" w14:textId="77777777" w:rsidR="00E235A3" w:rsidRDefault="0099003E">
      <w:pPr>
        <w:pStyle w:val="Heading1"/>
      </w:pPr>
      <w:r>
        <w:rPr>
          <w:rFonts w:ascii="Malgun Gothic" w:eastAsia="Malgun Gothic" w:hAnsi="Malgun Gothic" w:cs="Malgun Gothic"/>
        </w:rPr>
        <w:t>How to Use Git Repository</w:t>
      </w:r>
    </w:p>
    <w:p w14:paraId="3DAC4E25" w14:textId="77777777" w:rsidR="002C09E9" w:rsidRDefault="00E336FC" w:rsidP="002C09E9">
      <w:pPr>
        <w:pStyle w:val="ListNumber"/>
      </w:pPr>
      <w:r>
        <w:t>What is repository?</w:t>
      </w:r>
    </w:p>
    <w:p w14:paraId="163EC027" w14:textId="77777777" w:rsidR="002C09E9" w:rsidRDefault="00E336FC" w:rsidP="002C09E9">
      <w:pPr>
        <w:pStyle w:val="ListNumber"/>
      </w:pPr>
      <w:r>
        <w:t>What is branch?</w:t>
      </w:r>
    </w:p>
    <w:p w14:paraId="005E626D" w14:textId="77777777" w:rsidR="00E336FC" w:rsidRDefault="00E336FC" w:rsidP="00E336FC">
      <w:pPr>
        <w:pStyle w:val="ListNumber"/>
      </w:pPr>
      <w:r>
        <w:t>Why are the benefits using repository?</w:t>
      </w:r>
    </w:p>
    <w:p w14:paraId="3FF2A34C" w14:textId="77777777" w:rsidR="002C09E9" w:rsidRDefault="002C09E9" w:rsidP="002C09E9">
      <w:pPr>
        <w:pStyle w:val="ListNumber"/>
        <w:numPr>
          <w:ilvl w:val="0"/>
          <w:numId w:val="18"/>
        </w:numPr>
      </w:pPr>
      <w:r>
        <w:t>To create branches to test code with</w:t>
      </w:r>
    </w:p>
    <w:p w14:paraId="5A6F8130" w14:textId="77777777" w:rsidR="002C09E9" w:rsidRDefault="002C09E9" w:rsidP="002C09E9">
      <w:pPr>
        <w:pStyle w:val="ListNumber"/>
        <w:numPr>
          <w:ilvl w:val="0"/>
          <w:numId w:val="18"/>
        </w:numPr>
      </w:pPr>
      <w:r>
        <w:t>As many branches as you wish</w:t>
      </w:r>
    </w:p>
    <w:p w14:paraId="02BBE9DB" w14:textId="77777777" w:rsidR="002C09E9" w:rsidRDefault="002C09E9" w:rsidP="002C09E9">
      <w:pPr>
        <w:pStyle w:val="ListNumber"/>
        <w:numPr>
          <w:ilvl w:val="0"/>
          <w:numId w:val="18"/>
        </w:numPr>
      </w:pPr>
      <w:r>
        <w:t>Save all the version</w:t>
      </w:r>
    </w:p>
    <w:p w14:paraId="7E071ABF" w14:textId="77777777" w:rsidR="002C09E9" w:rsidRDefault="002C09E9" w:rsidP="002C09E9">
      <w:pPr>
        <w:pStyle w:val="ListNumber"/>
        <w:numPr>
          <w:ilvl w:val="0"/>
          <w:numId w:val="18"/>
        </w:numPr>
      </w:pPr>
      <w:r>
        <w:t>With commit message, other team mates could notice what you have changed.</w:t>
      </w:r>
    </w:p>
    <w:p w14:paraId="719A0753" w14:textId="77777777" w:rsidR="002C09E9" w:rsidRDefault="002C09E9" w:rsidP="002C09E9">
      <w:pPr>
        <w:pStyle w:val="ListNumber"/>
        <w:numPr>
          <w:ilvl w:val="0"/>
          <w:numId w:val="18"/>
        </w:numPr>
      </w:pPr>
      <w:r>
        <w:t>Allow to Work remotely</w:t>
      </w:r>
    </w:p>
    <w:p w14:paraId="3D17E853" w14:textId="77777777" w:rsidR="002C09E9" w:rsidRDefault="002C09E9" w:rsidP="002C09E9">
      <w:pPr>
        <w:pStyle w:val="ListNumber"/>
        <w:numPr>
          <w:ilvl w:val="0"/>
          <w:numId w:val="18"/>
        </w:numPr>
      </w:pPr>
      <w:r>
        <w:t>Allow to work as a group</w:t>
      </w:r>
    </w:p>
    <w:p w14:paraId="593884A7" w14:textId="77777777" w:rsidR="00E336FC" w:rsidRDefault="00E336FC" w:rsidP="00E336FC">
      <w:pPr>
        <w:pStyle w:val="ListNumber"/>
        <w:numPr>
          <w:ilvl w:val="0"/>
          <w:numId w:val="0"/>
        </w:numPr>
        <w:ind w:left="432" w:hanging="432"/>
      </w:pPr>
    </w:p>
    <w:p w14:paraId="6845E5F7" w14:textId="77777777" w:rsidR="00E336FC" w:rsidRDefault="00595EE1" w:rsidP="00E336FC">
      <w:pPr>
        <w:pStyle w:val="ListNumber"/>
        <w:numPr>
          <w:ilvl w:val="0"/>
          <w:numId w:val="0"/>
        </w:numPr>
        <w:ind w:left="432" w:hanging="432"/>
        <w:rPr>
          <w:color w:val="3F7FD4" w:themeColor="text2" w:themeTint="80"/>
        </w:rPr>
      </w:pPr>
      <w:r>
        <w:rPr>
          <w:color w:val="3F7FD4" w:themeColor="text2" w:themeTint="80"/>
          <w:lang w:eastAsia="ko-KR"/>
        </w:rPr>
        <w:t xml:space="preserve">Key </w:t>
      </w:r>
      <w:r w:rsidR="00E336FC">
        <w:rPr>
          <w:color w:val="3F7FD4" w:themeColor="text2" w:themeTint="80"/>
        </w:rPr>
        <w:t>Fuctions</w:t>
      </w:r>
    </w:p>
    <w:p w14:paraId="5C9412C4" w14:textId="77777777" w:rsidR="00E336FC" w:rsidRDefault="00E336FC" w:rsidP="00E336FC">
      <w:pPr>
        <w:pStyle w:val="ListNumber"/>
        <w:numPr>
          <w:ilvl w:val="0"/>
          <w:numId w:val="15"/>
        </w:numPr>
        <w:rPr>
          <w:color w:val="3F7FD4" w:themeColor="text2" w:themeTint="80"/>
        </w:rPr>
      </w:pPr>
      <w:r>
        <w:rPr>
          <w:color w:val="3F7FD4" w:themeColor="text2" w:themeTint="80"/>
        </w:rPr>
        <w:t>git init</w:t>
      </w:r>
    </w:p>
    <w:p w14:paraId="37A0C178" w14:textId="77777777" w:rsidR="00E336FC" w:rsidRDefault="00E336FC" w:rsidP="00E336FC">
      <w:pPr>
        <w:pStyle w:val="ListNumber"/>
        <w:numPr>
          <w:ilvl w:val="0"/>
          <w:numId w:val="15"/>
        </w:numPr>
        <w:rPr>
          <w:color w:val="3F7FD4" w:themeColor="text2" w:themeTint="80"/>
        </w:rPr>
      </w:pPr>
      <w:r>
        <w:rPr>
          <w:color w:val="3F7FD4" w:themeColor="text2" w:themeTint="80"/>
        </w:rPr>
        <w:t>git branch</w:t>
      </w:r>
    </w:p>
    <w:p w14:paraId="2D2AF163" w14:textId="77777777" w:rsidR="00174AFE" w:rsidRDefault="00174AFE" w:rsidP="00174AFE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create new branch : git branch &lt;branch name&gt;</w:t>
      </w:r>
    </w:p>
    <w:p w14:paraId="637B1FCE" w14:textId="77777777" w:rsidR="00174AFE" w:rsidRDefault="00174AFE" w:rsidP="00174AFE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delete branch : git branch –d &lt;branch name&gt; (locally)</w:t>
      </w:r>
    </w:p>
    <w:p w14:paraId="05800E90" w14:textId="77777777" w:rsidR="00174AFE" w:rsidRDefault="00174AFE" w:rsidP="00174AFE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 xml:space="preserve">delete branch : git </w:t>
      </w:r>
      <w:r w:rsidR="002C09E9">
        <w:rPr>
          <w:color w:val="3F7FD4" w:themeColor="text2" w:themeTint="80"/>
        </w:rPr>
        <w:t>push origin –delete &lt;branch name&gt;(remotely)</w:t>
      </w:r>
    </w:p>
    <w:p w14:paraId="1CBB4CEF" w14:textId="77777777" w:rsidR="00E336FC" w:rsidRDefault="00595EE1" w:rsidP="00E336FC">
      <w:pPr>
        <w:pStyle w:val="ListNumber"/>
        <w:numPr>
          <w:ilvl w:val="0"/>
          <w:numId w:val="15"/>
        </w:numPr>
        <w:rPr>
          <w:color w:val="3F7FD4" w:themeColor="text2" w:themeTint="80"/>
        </w:rPr>
      </w:pPr>
      <w:r>
        <w:rPr>
          <w:color w:val="3F7FD4" w:themeColor="text2" w:themeTint="80"/>
        </w:rPr>
        <w:t>git checkout</w:t>
      </w:r>
    </w:p>
    <w:p w14:paraId="58831D27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to move between branches</w:t>
      </w:r>
    </w:p>
    <w:p w14:paraId="39024114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git checkout &lt;target branch&gt;</w:t>
      </w:r>
    </w:p>
    <w:p w14:paraId="268762ED" w14:textId="77777777" w:rsidR="00595EE1" w:rsidRDefault="00595EE1" w:rsidP="00E336FC">
      <w:pPr>
        <w:pStyle w:val="ListNumber"/>
        <w:numPr>
          <w:ilvl w:val="0"/>
          <w:numId w:val="15"/>
        </w:numPr>
        <w:rPr>
          <w:color w:val="3F7FD4" w:themeColor="text2" w:themeTint="80"/>
        </w:rPr>
      </w:pPr>
      <w:r>
        <w:rPr>
          <w:color w:val="3F7FD4" w:themeColor="text2" w:themeTint="80"/>
        </w:rPr>
        <w:t>git merge</w:t>
      </w:r>
    </w:p>
    <w:p w14:paraId="32EADC97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always on master branch</w:t>
      </w:r>
    </w:p>
    <w:p w14:paraId="771D530F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lastRenderedPageBreak/>
        <w:t>git merge &lt;target branch&gt;</w:t>
      </w:r>
    </w:p>
    <w:p w14:paraId="3B086E38" w14:textId="77777777" w:rsidR="00595EE1" w:rsidRDefault="00595EE1" w:rsidP="00E336FC">
      <w:pPr>
        <w:pStyle w:val="ListNumber"/>
        <w:numPr>
          <w:ilvl w:val="0"/>
          <w:numId w:val="15"/>
        </w:numPr>
        <w:rPr>
          <w:color w:val="3F7FD4" w:themeColor="text2" w:themeTint="80"/>
        </w:rPr>
      </w:pPr>
      <w:r>
        <w:rPr>
          <w:color w:val="3F7FD4" w:themeColor="text2" w:themeTint="80"/>
        </w:rPr>
        <w:t>git status</w:t>
      </w:r>
    </w:p>
    <w:p w14:paraId="4D793947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to check out what has been changed</w:t>
      </w:r>
    </w:p>
    <w:p w14:paraId="3E9737F4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git status</w:t>
      </w:r>
    </w:p>
    <w:p w14:paraId="4A4A5957" w14:textId="77777777" w:rsidR="00595EE1" w:rsidRDefault="00595EE1" w:rsidP="00E336FC">
      <w:pPr>
        <w:pStyle w:val="ListNumber"/>
        <w:numPr>
          <w:ilvl w:val="0"/>
          <w:numId w:val="15"/>
        </w:numPr>
        <w:rPr>
          <w:color w:val="3F7FD4" w:themeColor="text2" w:themeTint="80"/>
        </w:rPr>
      </w:pPr>
      <w:r>
        <w:rPr>
          <w:color w:val="3F7FD4" w:themeColor="text2" w:themeTint="80"/>
        </w:rPr>
        <w:t>git add</w:t>
      </w:r>
    </w:p>
    <w:p w14:paraId="2152464F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to add the changes locally</w:t>
      </w:r>
    </w:p>
    <w:p w14:paraId="6C600729" w14:textId="7944DB9C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 xml:space="preserve">add all : git add –A or git add </w:t>
      </w:r>
      <w:r w:rsidR="00F91C07">
        <w:rPr>
          <w:color w:val="3F7FD4" w:themeColor="text2" w:themeTint="80"/>
        </w:rPr>
        <w:t>-</w:t>
      </w:r>
      <w:bookmarkStart w:id="0" w:name="_GoBack"/>
      <w:bookmarkEnd w:id="0"/>
      <w:r>
        <w:rPr>
          <w:color w:val="3F7FD4" w:themeColor="text2" w:themeTint="80"/>
        </w:rPr>
        <w:t>–all</w:t>
      </w:r>
    </w:p>
    <w:p w14:paraId="3AFF8E28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add specific files : git add &lt;file name&gt;</w:t>
      </w:r>
    </w:p>
    <w:p w14:paraId="78FD5B7C" w14:textId="77777777" w:rsidR="00595EE1" w:rsidRDefault="00595EE1" w:rsidP="00E336FC">
      <w:pPr>
        <w:pStyle w:val="ListNumber"/>
        <w:numPr>
          <w:ilvl w:val="0"/>
          <w:numId w:val="15"/>
        </w:numPr>
        <w:rPr>
          <w:color w:val="3F7FD4" w:themeColor="text2" w:themeTint="80"/>
        </w:rPr>
      </w:pPr>
      <w:r>
        <w:rPr>
          <w:color w:val="3F7FD4" w:themeColor="text2" w:themeTint="80"/>
        </w:rPr>
        <w:t>git commit</w:t>
      </w:r>
    </w:p>
    <w:p w14:paraId="2AABA4C6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committing the added files (leaving messages)</w:t>
      </w:r>
    </w:p>
    <w:p w14:paraId="15DD1C2B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git commit –m “message”</w:t>
      </w:r>
    </w:p>
    <w:p w14:paraId="5E8E6819" w14:textId="77777777" w:rsidR="00595EE1" w:rsidRDefault="00595EE1" w:rsidP="00E336FC">
      <w:pPr>
        <w:pStyle w:val="ListNumber"/>
        <w:numPr>
          <w:ilvl w:val="0"/>
          <w:numId w:val="15"/>
        </w:numPr>
        <w:rPr>
          <w:color w:val="3F7FD4" w:themeColor="text2" w:themeTint="80"/>
        </w:rPr>
      </w:pPr>
      <w:r>
        <w:rPr>
          <w:color w:val="3F7FD4" w:themeColor="text2" w:themeTint="80"/>
        </w:rPr>
        <w:t>git push</w:t>
      </w:r>
    </w:p>
    <w:p w14:paraId="183C760E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 xml:space="preserve">to make a changes remotely </w:t>
      </w:r>
    </w:p>
    <w:p w14:paraId="6289AAEF" w14:textId="77777777" w:rsidR="002C09E9" w:rsidRDefault="002C09E9" w:rsidP="002C09E9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git push origin &lt;branch name&gt; (caution)</w:t>
      </w:r>
    </w:p>
    <w:p w14:paraId="3C533676" w14:textId="2A274186" w:rsidR="00DE1557" w:rsidRDefault="00DE1557" w:rsidP="00DE1557">
      <w:pPr>
        <w:pStyle w:val="ListNumber"/>
        <w:numPr>
          <w:ilvl w:val="0"/>
          <w:numId w:val="15"/>
        </w:numPr>
        <w:rPr>
          <w:color w:val="3F7FD4" w:themeColor="text2" w:themeTint="80"/>
        </w:rPr>
      </w:pPr>
      <w:r>
        <w:rPr>
          <w:color w:val="3F7FD4" w:themeColor="text2" w:themeTint="80"/>
        </w:rPr>
        <w:t>git clone</w:t>
      </w:r>
    </w:p>
    <w:p w14:paraId="34187AAE" w14:textId="4F98C690" w:rsidR="00DE1557" w:rsidRDefault="00DE1557" w:rsidP="00DE1557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To download the repository from the github</w:t>
      </w:r>
    </w:p>
    <w:p w14:paraId="52C0F58B" w14:textId="3065DED7" w:rsidR="00DE1557" w:rsidRPr="00E336FC" w:rsidRDefault="00DE1557" w:rsidP="00DE1557">
      <w:pPr>
        <w:pStyle w:val="ListNumber"/>
        <w:numPr>
          <w:ilvl w:val="0"/>
          <w:numId w:val="16"/>
        </w:numPr>
        <w:rPr>
          <w:color w:val="3F7FD4" w:themeColor="text2" w:themeTint="80"/>
        </w:rPr>
      </w:pPr>
      <w:r>
        <w:rPr>
          <w:color w:val="3F7FD4" w:themeColor="text2" w:themeTint="80"/>
        </w:rPr>
        <w:t>git clone &lt;url&gt;</w:t>
      </w:r>
    </w:p>
    <w:p w14:paraId="566F8756" w14:textId="77777777" w:rsidR="00E235A3" w:rsidRDefault="00E235A3">
      <w:pPr>
        <w:pStyle w:val="Heading2"/>
      </w:pPr>
    </w:p>
    <w:sectPr w:rsidR="00E235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89798" w14:textId="77777777" w:rsidR="00993D00" w:rsidRDefault="00993D00">
      <w:pPr>
        <w:spacing w:after="0" w:line="240" w:lineRule="auto"/>
      </w:pPr>
      <w:r>
        <w:separator/>
      </w:r>
    </w:p>
    <w:p w14:paraId="138C74CB" w14:textId="77777777" w:rsidR="00993D00" w:rsidRDefault="00993D00"/>
    <w:p w14:paraId="0E6949AB" w14:textId="77777777" w:rsidR="00993D00" w:rsidRDefault="00993D00"/>
  </w:endnote>
  <w:endnote w:type="continuationSeparator" w:id="0">
    <w:p w14:paraId="2D49FC3A" w14:textId="77777777" w:rsidR="00993D00" w:rsidRDefault="00993D00">
      <w:pPr>
        <w:spacing w:after="0" w:line="240" w:lineRule="auto"/>
      </w:pPr>
      <w:r>
        <w:continuationSeparator/>
      </w:r>
    </w:p>
    <w:p w14:paraId="0A5E053B" w14:textId="77777777" w:rsidR="00993D00" w:rsidRDefault="00993D00"/>
    <w:p w14:paraId="53FB58D6" w14:textId="77777777" w:rsidR="00993D00" w:rsidRDefault="00993D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416A0" w14:textId="77777777" w:rsidR="00E235A3" w:rsidRDefault="00E235A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DEDF8" w14:textId="77777777" w:rsidR="00E235A3" w:rsidRDefault="007A6C6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1C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305F8" w14:textId="77777777" w:rsidR="00E235A3" w:rsidRDefault="00E235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282BF" w14:textId="77777777" w:rsidR="00993D00" w:rsidRDefault="00993D00">
      <w:pPr>
        <w:spacing w:after="0" w:line="240" w:lineRule="auto"/>
      </w:pPr>
      <w:r>
        <w:separator/>
      </w:r>
    </w:p>
    <w:p w14:paraId="78FEAE0D" w14:textId="77777777" w:rsidR="00993D00" w:rsidRDefault="00993D00"/>
    <w:p w14:paraId="5D6832AA" w14:textId="77777777" w:rsidR="00993D00" w:rsidRDefault="00993D00"/>
  </w:footnote>
  <w:footnote w:type="continuationSeparator" w:id="0">
    <w:p w14:paraId="3C6B4D9D" w14:textId="77777777" w:rsidR="00993D00" w:rsidRDefault="00993D00">
      <w:pPr>
        <w:spacing w:after="0" w:line="240" w:lineRule="auto"/>
      </w:pPr>
      <w:r>
        <w:continuationSeparator/>
      </w:r>
    </w:p>
    <w:p w14:paraId="7B8D547A" w14:textId="77777777" w:rsidR="00993D00" w:rsidRDefault="00993D00"/>
    <w:p w14:paraId="77EECCD2" w14:textId="77777777" w:rsidR="00993D00" w:rsidRDefault="00993D0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4DF56" w14:textId="77777777" w:rsidR="00E235A3" w:rsidRDefault="00E235A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D114F" w14:textId="77777777" w:rsidR="00E235A3" w:rsidRDefault="00E235A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CCD76" w14:textId="77777777" w:rsidR="00E235A3" w:rsidRDefault="00E235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0A3371B7"/>
    <w:multiLevelType w:val="hybridMultilevel"/>
    <w:tmpl w:val="912A696A"/>
    <w:lvl w:ilvl="0" w:tplc="9258B6FC">
      <w:start w:val="1"/>
      <w:numFmt w:val="bullet"/>
      <w:lvlText w:val="-"/>
      <w:lvlJc w:val="left"/>
      <w:pPr>
        <w:ind w:left="792" w:hanging="360"/>
      </w:pPr>
      <w:rPr>
        <w:rFonts w:ascii="Century Gothic" w:eastAsia="바탕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C90092"/>
    <w:multiLevelType w:val="hybridMultilevel"/>
    <w:tmpl w:val="3B663C4E"/>
    <w:lvl w:ilvl="0" w:tplc="2094564C">
      <w:start w:val="1"/>
      <w:numFmt w:val="bullet"/>
      <w:lvlText w:val="-"/>
      <w:lvlJc w:val="left"/>
      <w:pPr>
        <w:ind w:left="1080" w:hanging="360"/>
      </w:pPr>
      <w:rPr>
        <w:rFonts w:ascii="Century Gothic" w:eastAsia="바탕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D27CE9"/>
    <w:multiLevelType w:val="hybridMultilevel"/>
    <w:tmpl w:val="B6DCC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2B4107"/>
    <w:multiLevelType w:val="hybridMultilevel"/>
    <w:tmpl w:val="BD8E814E"/>
    <w:lvl w:ilvl="0" w:tplc="0D245B2A">
      <w:start w:val="1"/>
      <w:numFmt w:val="bullet"/>
      <w:lvlText w:val="-"/>
      <w:lvlJc w:val="left"/>
      <w:pPr>
        <w:ind w:left="792" w:hanging="360"/>
      </w:pPr>
      <w:rPr>
        <w:rFonts w:ascii="Century Gothic" w:eastAsia="바탕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3"/>
  </w:num>
  <w:num w:numId="15">
    <w:abstractNumId w:val="14"/>
  </w:num>
  <w:num w:numId="16">
    <w:abstractNumId w:val="12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3E"/>
    <w:rsid w:val="00174AFE"/>
    <w:rsid w:val="002C09E9"/>
    <w:rsid w:val="00595EE1"/>
    <w:rsid w:val="007A6C64"/>
    <w:rsid w:val="0099003E"/>
    <w:rsid w:val="00993D00"/>
    <w:rsid w:val="00DE1557"/>
    <w:rsid w:val="00E235A3"/>
    <w:rsid w:val="00E336FC"/>
    <w:rsid w:val="00F9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98C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y/Library/Containers/com.microsoft.Word/Data/Library/Caches/TM10002083/Make%20a%20List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23</TotalTime>
  <Pages>2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9096426017</dc:creator>
  <cp:keywords/>
  <dc:description/>
  <cp:lastModifiedBy>9096426017</cp:lastModifiedBy>
  <cp:revision>3</cp:revision>
  <dcterms:created xsi:type="dcterms:W3CDTF">2016-09-27T03:04:00Z</dcterms:created>
  <dcterms:modified xsi:type="dcterms:W3CDTF">2016-09-27T07:20:00Z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